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333DD3">
      <w:pPr>
        <w:pStyle w:val="Title"/>
      </w:pPr>
      <w:r>
        <w:t>12 June 2020 (day 2)</w:t>
      </w:r>
    </w:p>
    <w:p w:rsidR="00855982" w:rsidRPr="00855982" w:rsidRDefault="00333DD3" w:rsidP="00855982">
      <w:pPr>
        <w:pStyle w:val="Heading1"/>
      </w:pPr>
      <w:r>
        <w:t xml:space="preserve">Completed NI beginner Tutorial </w:t>
      </w:r>
    </w:p>
    <w:p w:rsidR="00D804D7" w:rsidRDefault="00181883" w:rsidP="00333DD3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D804D7" w:rsidRPr="00D804D7">
          <w:rPr>
            <w:color w:val="0000FF"/>
            <w:u w:val="single"/>
          </w:rPr>
          <w:t>https://www.youtube.com/playlist?list=PLB968815D7BB78F9C</w:t>
        </w:r>
      </w:hyperlink>
      <w:r w:rsidR="00D804D7">
        <w:t xml:space="preserve"> till video no 10 which was relevant for the project.</w:t>
      </w:r>
    </w:p>
    <w:p w:rsidR="00D804D7" w:rsidRDefault="00D804D7" w:rsidP="00333DD3">
      <w:r>
        <w:t xml:space="preserve">  </w:t>
      </w:r>
    </w:p>
    <w:p w:rsidR="00D804D7" w:rsidRPr="00855982" w:rsidRDefault="00D804D7" w:rsidP="00333DD3">
      <w:r>
        <w:t>Topics covered – While loops, case structures,</w:t>
      </w:r>
      <w:r w:rsidR="0098687F">
        <w:t xml:space="preserve"> flat sequence,</w:t>
      </w:r>
      <w:r>
        <w:t xml:space="preserve"> simple mathematical operations</w:t>
      </w:r>
      <w:r w:rsidR="0079783E">
        <w:t>, debugging</w:t>
      </w:r>
      <w:bookmarkStart w:id="0" w:name="_GoBack"/>
      <w:bookmarkEnd w:id="0"/>
    </w:p>
    <w:sectPr w:rsidR="00D804D7" w:rsidRPr="0085598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D2F" w:rsidRDefault="00A03D2F" w:rsidP="00855982">
      <w:pPr>
        <w:spacing w:after="0" w:line="240" w:lineRule="auto"/>
      </w:pPr>
      <w:r>
        <w:separator/>
      </w:r>
    </w:p>
  </w:endnote>
  <w:endnote w:type="continuationSeparator" w:id="0">
    <w:p w:rsidR="00A03D2F" w:rsidRDefault="00A03D2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D2F" w:rsidRDefault="00A03D2F" w:rsidP="00855982">
      <w:pPr>
        <w:spacing w:after="0" w:line="240" w:lineRule="auto"/>
      </w:pPr>
      <w:r>
        <w:separator/>
      </w:r>
    </w:p>
  </w:footnote>
  <w:footnote w:type="continuationSeparator" w:id="0">
    <w:p w:rsidR="00A03D2F" w:rsidRDefault="00A03D2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D3"/>
    <w:rsid w:val="000B6A89"/>
    <w:rsid w:val="00181883"/>
    <w:rsid w:val="001D4362"/>
    <w:rsid w:val="00333DD3"/>
    <w:rsid w:val="007833A7"/>
    <w:rsid w:val="0079783E"/>
    <w:rsid w:val="00855982"/>
    <w:rsid w:val="0098687F"/>
    <w:rsid w:val="00A03D2F"/>
    <w:rsid w:val="00A10484"/>
    <w:rsid w:val="00D804D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64492-BE24-4154-A3F1-B36A4CB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playlist?list=PLB968815D7BB78F9C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e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R K</dc:creator>
  <cp:lastModifiedBy>Rupesh R K</cp:lastModifiedBy>
  <cp:revision>3</cp:revision>
  <dcterms:created xsi:type="dcterms:W3CDTF">2020-06-02T07:01:00Z</dcterms:created>
  <dcterms:modified xsi:type="dcterms:W3CDTF">2020-06-02T07:54:00Z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